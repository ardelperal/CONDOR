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410"/>
        <w:gridCol w:w="850"/>
        <w:gridCol w:w="709"/>
        <w:gridCol w:w="425"/>
        <w:gridCol w:w="142"/>
        <w:gridCol w:w="283"/>
        <w:gridCol w:w="1276"/>
        <w:gridCol w:w="425"/>
        <w:gridCol w:w="142"/>
        <w:gridCol w:w="2268"/>
        <w:gridCol w:w="567"/>
        <w:gridCol w:w="426"/>
      </w:tblGrid>
      <w:tr w:rsidR="00B773BD" w:rsidRPr="00B773BD" w14:paraId="6920AE0A" w14:textId="77777777">
        <w:trPr>
          <w:cantSplit/>
          <w:trHeight w:val="512"/>
        </w:trPr>
        <w:tc>
          <w:tcPr>
            <w:tcW w:w="4253" w:type="dxa"/>
            <w:gridSpan w:val="4"/>
            <w:vMerge w:val="restart"/>
            <w:tcBorders>
              <w:top w:val="doub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9FAF5E" w14:textId="77777777" w:rsidR="009966FF" w:rsidRPr="00B773BD" w:rsidRDefault="009966FF">
            <w:pPr>
              <w:pStyle w:val="Ttulo1"/>
              <w:spacing w:before="0" w:line="240" w:lineRule="exact"/>
            </w:pPr>
            <w:r w:rsidRPr="00B773BD">
              <w:t>PROPUESTA DE CAMBIO</w:t>
            </w:r>
          </w:p>
        </w:tc>
        <w:tc>
          <w:tcPr>
            <w:tcW w:w="5954" w:type="dxa"/>
            <w:gridSpan w:val="9"/>
            <w:tcBorders>
              <w:top w:val="double" w:sz="6" w:space="0" w:color="000000"/>
              <w:left w:val="single" w:sz="4" w:space="0" w:color="auto"/>
              <w:bottom w:val="single" w:sz="4" w:space="0" w:color="auto"/>
            </w:tcBorders>
          </w:tcPr>
          <w:p w14:paraId="2C17A797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Referencia del Contrato/Inspección Oficial</w:t>
            </w:r>
          </w:p>
          <w:p w14:paraId="22852672" w14:textId="6D6DFFCF" w:rsidR="009966FF" w:rsidRPr="00B773BD" w:rsidRDefault="00126DA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0_1"/>
                  <w:enabled/>
                  <w:calcOnExit w:val="0"/>
                  <w:textInput/>
                </w:ffData>
              </w:fldChar>
            </w:r>
            <w:bookmarkStart w:id="0" w:name="Parte0_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0"/>
          </w:p>
        </w:tc>
      </w:tr>
      <w:tr w:rsidR="00B773BD" w:rsidRPr="00B773BD" w14:paraId="3F492FDC" w14:textId="77777777">
        <w:trPr>
          <w:cantSplit/>
          <w:trHeight w:val="270"/>
        </w:trPr>
        <w:tc>
          <w:tcPr>
            <w:tcW w:w="4253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B28A" w14:textId="77777777" w:rsidR="009966FF" w:rsidRPr="00B773BD" w:rsidRDefault="009966FF"/>
        </w:tc>
        <w:tc>
          <w:tcPr>
            <w:tcW w:w="59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EB2A1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Referencia del </w:t>
            </w:r>
            <w:r w:rsidR="00DB7817" w:rsidRPr="00B773BD">
              <w:rPr>
                <w:sz w:val="18"/>
              </w:rPr>
              <w:t>Suministrador</w:t>
            </w:r>
          </w:p>
          <w:p w14:paraId="62BB1CB5" w14:textId="4146D884" w:rsidR="009966FF" w:rsidRPr="00B773BD" w:rsidRDefault="00126DA1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0_2"/>
                  <w:enabled/>
                  <w:calcOnExit w:val="0"/>
                  <w:textInput/>
                </w:ffData>
              </w:fldChar>
            </w:r>
            <w:bookmarkStart w:id="1" w:name="Parte0_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"/>
          </w:p>
        </w:tc>
      </w:tr>
      <w:tr w:rsidR="00B773BD" w:rsidRPr="00B773BD" w14:paraId="1818A380" w14:textId="77777777">
        <w:trPr>
          <w:cantSplit/>
          <w:trHeight w:val="972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75BDD82C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Denominación del Contrato</w:t>
            </w:r>
          </w:p>
          <w:p w14:paraId="0F1AF43E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2"/>
          </w:p>
        </w:tc>
      </w:tr>
      <w:tr w:rsidR="00B773BD" w:rsidRPr="00B773BD" w14:paraId="552EA9A8" w14:textId="77777777">
        <w:trPr>
          <w:cantSplit/>
          <w:trHeight w:val="986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917" w14:textId="77777777" w:rsidR="009966FF" w:rsidRPr="00B773BD" w:rsidRDefault="009966FF">
            <w:pPr>
              <w:pStyle w:val="Textoindependiente21"/>
              <w:spacing w:before="0" w:line="240" w:lineRule="auto"/>
              <w:ind w:left="851" w:right="170" w:hanging="851"/>
            </w:pPr>
            <w:r w:rsidRPr="00B773BD">
              <w:t>NOTAS:</w:t>
            </w:r>
            <w:r w:rsidR="00DB7817" w:rsidRPr="00B773BD">
              <w:t xml:space="preserve">   </w:t>
            </w:r>
            <w:r w:rsidRPr="00B773BD">
              <w:t>1. Se entiende por Cambio la alteración de la configuración del producto objeto del contrato que, en general, supone una mejora técnica u operativa.</w:t>
            </w:r>
          </w:p>
          <w:p w14:paraId="6C4604AF" w14:textId="77777777" w:rsidR="009966FF" w:rsidRPr="00B773BD" w:rsidRDefault="009966FF">
            <w:pPr>
              <w:pStyle w:val="Sangra2detindependiente1"/>
              <w:spacing w:before="0" w:line="240" w:lineRule="auto"/>
              <w:ind w:left="851" w:right="170" w:firstLine="0"/>
            </w:pPr>
            <w:r w:rsidRPr="00B773BD">
              <w:t>2. La aprobación de esta Propuesta implica la integración del Cambio en las especificaciones del contrato, sin más límites que los establecidos en la Ley y Reglamento General de Contratación del Estado.</w:t>
            </w:r>
          </w:p>
        </w:tc>
      </w:tr>
      <w:tr w:rsidR="00B773BD" w:rsidRPr="00B773BD" w14:paraId="071F2923" w14:textId="77777777">
        <w:trPr>
          <w:cantSplit/>
          <w:trHeight w:val="449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F6413" w14:textId="77777777" w:rsidR="009966FF" w:rsidRPr="00B773BD" w:rsidRDefault="009966FF" w:rsidP="00D05FC2">
            <w:pPr>
              <w:rPr>
                <w:b/>
              </w:rPr>
            </w:pPr>
            <w:r w:rsidRPr="00B773BD">
              <w:rPr>
                <w:b/>
              </w:rPr>
              <w:t xml:space="preserve">PARTE 1 - </w:t>
            </w:r>
            <w:r w:rsidRPr="00B773BD">
              <w:rPr>
                <w:b/>
                <w:caps/>
              </w:rPr>
              <w:t xml:space="preserve">A cumplimentar por el </w:t>
            </w:r>
            <w:r w:rsidR="00D05FC2" w:rsidRPr="00B773BD">
              <w:rPr>
                <w:b/>
                <w:caps/>
              </w:rPr>
              <w:t>suministrador</w:t>
            </w:r>
          </w:p>
        </w:tc>
      </w:tr>
      <w:tr w:rsidR="00B773BD" w:rsidRPr="00B773BD" w14:paraId="6DC85FB2" w14:textId="77777777">
        <w:trPr>
          <w:cantSplit/>
          <w:trHeight w:val="1160"/>
        </w:trPr>
        <w:tc>
          <w:tcPr>
            <w:tcW w:w="482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D7C" w14:textId="77777777" w:rsidR="009966FF" w:rsidRPr="00B773BD" w:rsidRDefault="00DB7817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Suministrador </w:t>
            </w:r>
            <w:r w:rsidR="009966FF" w:rsidRPr="00B773BD">
              <w:rPr>
                <w:sz w:val="18"/>
              </w:rPr>
              <w:t>(Nombre y Dirección)</w:t>
            </w:r>
          </w:p>
          <w:p w14:paraId="4B32B99C" w14:textId="37EDDF5C" w:rsidR="009966FF" w:rsidRPr="00B773BD" w:rsidRDefault="00126DA1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1"/>
                  <w:enabled/>
                  <w:calcOnExit w:val="0"/>
                  <w:textInput/>
                </w:ffData>
              </w:fldChar>
            </w:r>
            <w:bookmarkStart w:id="3" w:name="Parte1_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3"/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76E29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Objeto del Contrato</w:t>
            </w:r>
          </w:p>
          <w:p w14:paraId="5C1A0897" w14:textId="467A03CE" w:rsidR="009966FF" w:rsidRPr="00B773BD" w:rsidRDefault="00126DA1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2"/>
                  <w:enabled/>
                  <w:calcOnExit w:val="0"/>
                  <w:textInput/>
                </w:ffData>
              </w:fldChar>
            </w:r>
            <w:bookmarkStart w:id="4" w:name="Parte1_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"/>
          </w:p>
        </w:tc>
      </w:tr>
      <w:tr w:rsidR="00B773BD" w:rsidRPr="00B773BD" w14:paraId="350170B5" w14:textId="77777777">
        <w:trPr>
          <w:cantSplit/>
          <w:trHeight w:val="850"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B0C1D8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Descripción del Material, Elemento o Componente afectado</w:t>
            </w:r>
          </w:p>
          <w:p w14:paraId="5AD4E927" w14:textId="2592BFCE" w:rsidR="009966FF" w:rsidRPr="00B773BD" w:rsidRDefault="00126DA1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3"/>
                  <w:enabled/>
                  <w:calcOnExit w:val="0"/>
                  <w:textInput/>
                </w:ffData>
              </w:fldChar>
            </w:r>
            <w:bookmarkStart w:id="5" w:name="Parte1_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tr w:rsidR="00B773BD" w:rsidRPr="00B773BD" w14:paraId="2512F431" w14:textId="77777777">
        <w:trPr>
          <w:cantSplit/>
        </w:trPr>
        <w:tc>
          <w:tcPr>
            <w:tcW w:w="10207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134DAD0B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Nº de la especificación, del Plano, etc.</w:t>
            </w:r>
          </w:p>
          <w:p w14:paraId="25F437F2" w14:textId="6909FA6F" w:rsidR="009966FF" w:rsidRPr="00B773BD" w:rsidRDefault="00126DA1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4"/>
                  <w:enabled/>
                  <w:calcOnExit w:val="0"/>
                  <w:textInput/>
                </w:ffData>
              </w:fldChar>
            </w:r>
            <w:bookmarkStart w:id="6" w:name="Parte1_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6"/>
          </w:p>
        </w:tc>
      </w:tr>
      <w:tr w:rsidR="00B773BD" w:rsidRPr="00B773BD" w14:paraId="247D9C6C" w14:textId="77777777">
        <w:trPr>
          <w:cantSplit/>
          <w:trHeight w:val="2982"/>
        </w:trPr>
        <w:tc>
          <w:tcPr>
            <w:tcW w:w="10207" w:type="dxa"/>
            <w:gridSpan w:val="13"/>
            <w:tcBorders>
              <w:top w:val="single" w:sz="4" w:space="0" w:color="auto"/>
              <w:bottom w:val="nil"/>
            </w:tcBorders>
          </w:tcPr>
          <w:p w14:paraId="632EB4E5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 xml:space="preserve">Descripción de la Propuesta de Cambio             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Continuar en el dorso si es necesario)</w:t>
            </w:r>
          </w:p>
          <w:p w14:paraId="11DE9EC5" w14:textId="6A65BFC1" w:rsidR="009966FF" w:rsidRPr="00B773BD" w:rsidRDefault="00126DA1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5"/>
                  <w:enabled/>
                  <w:calcOnExit w:val="0"/>
                  <w:textInput/>
                </w:ffData>
              </w:fldChar>
            </w:r>
            <w:bookmarkStart w:id="7" w:name="Parte1_5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7"/>
          </w:p>
        </w:tc>
      </w:tr>
      <w:tr w:rsidR="00B773BD" w:rsidRPr="00B773BD" w14:paraId="1C73F642" w14:textId="77777777">
        <w:trPr>
          <w:cantSplit/>
          <w:trHeight w:val="475"/>
        </w:trPr>
        <w:tc>
          <w:tcPr>
            <w:tcW w:w="284" w:type="dxa"/>
            <w:tcBorders>
              <w:top w:val="single" w:sz="4" w:space="0" w:color="auto"/>
              <w:bottom w:val="nil"/>
            </w:tcBorders>
            <w:vAlign w:val="center"/>
          </w:tcPr>
          <w:p w14:paraId="01E69F33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07761157" w14:textId="77777777" w:rsidR="009966FF" w:rsidRPr="00B773BD" w:rsidRDefault="009966FF">
            <w:pPr>
              <w:ind w:right="-68"/>
              <w:rPr>
                <w:sz w:val="18"/>
              </w:rPr>
            </w:pPr>
            <w:r w:rsidRPr="00B773BD">
              <w:rPr>
                <w:sz w:val="18"/>
              </w:rPr>
              <w:t xml:space="preserve">Motivo de la Propuesta de Cambio 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  <w:right w:val="single" w:sz="8" w:space="0" w:color="auto"/>
            </w:tcBorders>
          </w:tcPr>
          <w:p w14:paraId="5783F7B8" w14:textId="77777777" w:rsidR="009966FF" w:rsidRPr="00B773BD" w:rsidRDefault="009966FF">
            <w:pPr>
              <w:ind w:left="72"/>
              <w:jc w:val="center"/>
              <w:rPr>
                <w:b/>
                <w:caps/>
                <w:sz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CC338C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bookmarkStart w:id="8" w:name="_Ref65637161"/>
            <w:r w:rsidRPr="00B773BD">
              <w:rPr>
                <w:sz w:val="18"/>
              </w:rPr>
              <w:t xml:space="preserve"> </w:t>
            </w:r>
            <w:bookmarkEnd w:id="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53CBF" w14:textId="77777777" w:rsidR="009966FF" w:rsidRPr="00B773BD" w:rsidRDefault="009966FF">
            <w:pPr>
              <w:pStyle w:val="Sangra3detindependiente1"/>
              <w:spacing w:line="240" w:lineRule="auto"/>
              <w:ind w:left="72" w:firstLine="0"/>
            </w:pPr>
            <w:r w:rsidRPr="00B773BD">
              <w:t>Incidencias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ED85650" w14:textId="77777777" w:rsidR="009966FF" w:rsidRPr="00B773BD" w:rsidRDefault="009966FF" w:rsidP="007E4E60">
            <w:pPr>
              <w:pStyle w:val="Sangra3detindependiente1"/>
              <w:spacing w:line="240" w:lineRule="auto"/>
              <w:ind w:left="72" w:firstLine="0"/>
            </w:pPr>
            <w:r w:rsidRPr="00B773BD">
              <w:t>c) Si el Cambio es autorizado</w:t>
            </w:r>
          </w:p>
        </w:tc>
      </w:tr>
      <w:tr w:rsidR="00B773BD" w:rsidRPr="00B773BD" w14:paraId="085DE7CF" w14:textId="77777777">
        <w:trPr>
          <w:cantSplit/>
          <w:trHeight w:val="20"/>
        </w:trPr>
        <w:tc>
          <w:tcPr>
            <w:tcW w:w="284" w:type="dxa"/>
            <w:tcBorders>
              <w:top w:val="nil"/>
              <w:bottom w:val="nil"/>
            </w:tcBorders>
          </w:tcPr>
          <w:p w14:paraId="27BB087C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D4153F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Corregir deficiencias del proyecto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3EF92E" w14:textId="458AC18F" w:rsidR="009966FF" w:rsidRPr="00B773BD" w:rsidRDefault="006A4EE3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Parte1_6_1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9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A3A5F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(a)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0E21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Coste</w:t>
            </w:r>
          </w:p>
        </w:tc>
        <w:tc>
          <w:tcPr>
            <w:tcW w:w="3403" w:type="dxa"/>
            <w:gridSpan w:val="4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000C3A2" w14:textId="77777777" w:rsidR="009966FF" w:rsidRPr="00B773BD" w:rsidRDefault="009966FF" w:rsidP="007E4E60">
            <w:pPr>
              <w:pStyle w:val="Sangra3detindependiente1"/>
              <w:spacing w:line="240" w:lineRule="auto"/>
              <w:ind w:left="0" w:firstLine="0"/>
              <w:jc w:val="left"/>
            </w:pPr>
            <w:r w:rsidRPr="00B773BD">
              <w:t xml:space="preserve">Indicar factor para incidencia </w:t>
            </w:r>
            <w:r w:rsidRPr="00B773BD">
              <w:rPr>
                <w:u w:val="single"/>
              </w:rPr>
              <w:t>desfavorable</w:t>
            </w:r>
            <w:r w:rsidRPr="00B773BD">
              <w:t>.</w:t>
            </w:r>
            <w:r w:rsidR="007E4E60" w:rsidRPr="00B773BD">
              <w:t xml:space="preserve"> </w:t>
            </w:r>
            <w:r w:rsidRPr="00B773BD">
              <w:t>Adjuntar detalles.</w:t>
            </w:r>
          </w:p>
        </w:tc>
      </w:tr>
      <w:tr w:rsidR="00B773BD" w:rsidRPr="00B773BD" w14:paraId="58BE7578" w14:textId="77777777">
        <w:trPr>
          <w:cantSplit/>
          <w:trHeight w:val="20"/>
        </w:trPr>
        <w:tc>
          <w:tcPr>
            <w:tcW w:w="284" w:type="dxa"/>
            <w:tcBorders>
              <w:top w:val="nil"/>
            </w:tcBorders>
          </w:tcPr>
          <w:p w14:paraId="1592AE6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3739030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capacidad operativa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135EF13" w14:textId="2D964F77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Parte1_6_2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1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162FA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ED7B3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5E7CA" w14:textId="02BE280A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a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Parte1_7a_2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11"/>
          </w:p>
        </w:tc>
        <w:tc>
          <w:tcPr>
            <w:tcW w:w="3403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1199EA4E" w14:textId="77777777" w:rsidR="009966FF" w:rsidRPr="00B773BD" w:rsidRDefault="009966FF">
            <w:pPr>
              <w:rPr>
                <w:sz w:val="18"/>
              </w:rPr>
            </w:pPr>
          </w:p>
        </w:tc>
      </w:tr>
      <w:tr w:rsidR="00B773BD" w:rsidRPr="00B773BD" w14:paraId="3E784E61" w14:textId="77777777">
        <w:trPr>
          <w:cantSplit/>
          <w:trHeight w:val="20"/>
        </w:trPr>
        <w:tc>
          <w:tcPr>
            <w:tcW w:w="284" w:type="dxa"/>
          </w:tcPr>
          <w:p w14:paraId="1DAD7335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2298056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Aumentar el grado de nacionalización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D2D330B" w14:textId="4F208CEA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Parte1_6_3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12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F1A2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19603" w14:textId="77777777" w:rsidR="009966FF" w:rsidRPr="00B773BD" w:rsidRDefault="009966FF">
            <w:pPr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4D9D7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b/>
                <w:caps/>
                <w:sz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9"/>
            <w:r w:rsidRPr="00B773BD">
              <w:rPr>
                <w:b/>
                <w:caps/>
                <w:sz w:val="20"/>
              </w:rPr>
              <w:instrText xml:space="preserve"> FORMCHECKBOX </w:instrText>
            </w:r>
            <w:r w:rsidRPr="00B773BD">
              <w:rPr>
                <w:b/>
                <w:caps/>
                <w:sz w:val="20"/>
              </w:rPr>
            </w:r>
            <w:r w:rsidRPr="00B773BD">
              <w:rPr>
                <w:b/>
                <w:caps/>
                <w:sz w:val="20"/>
              </w:rPr>
              <w:fldChar w:fldCharType="separate"/>
            </w:r>
            <w:r w:rsidRPr="00B773BD">
              <w:rPr>
                <w:b/>
                <w:caps/>
                <w:sz w:val="20"/>
              </w:rPr>
              <w:fldChar w:fldCharType="end"/>
            </w:r>
            <w:bookmarkEnd w:id="13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E48C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Seguridad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CDDA7B9" w14:textId="2A18809A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Parte1_7c_1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14"/>
          </w:p>
        </w:tc>
      </w:tr>
      <w:tr w:rsidR="00B773BD" w:rsidRPr="00B773BD" w14:paraId="70E00E6C" w14:textId="77777777">
        <w:trPr>
          <w:cantSplit/>
          <w:trHeight w:val="20"/>
        </w:trPr>
        <w:tc>
          <w:tcPr>
            <w:tcW w:w="284" w:type="dxa"/>
          </w:tcPr>
          <w:p w14:paraId="2863C7D7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6F64C77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seguridad del personal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1E01E0B" w14:textId="64BFA1CB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Parte1_6_4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15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D30F0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B2FB8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29018" w14:textId="4A46C645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a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Parte1_7a_3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16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EB1EC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2FBC9655" w14:textId="25113BBE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Parte1_7c_2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17"/>
          </w:p>
        </w:tc>
      </w:tr>
      <w:tr w:rsidR="00B773BD" w:rsidRPr="00B773BD" w14:paraId="701C054D" w14:textId="77777777">
        <w:trPr>
          <w:cantSplit/>
          <w:trHeight w:val="20"/>
        </w:trPr>
        <w:tc>
          <w:tcPr>
            <w:tcW w:w="284" w:type="dxa"/>
          </w:tcPr>
          <w:p w14:paraId="5E963361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433DEAAD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la fiabilidad del Sistema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960D1E7" w14:textId="097969FC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Parte1_6_5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18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169B4" w14:textId="77777777" w:rsidR="009966FF" w:rsidRPr="00B773BD" w:rsidRDefault="009966FF">
            <w:pPr>
              <w:jc w:val="center"/>
              <w:rPr>
                <w:sz w:val="18"/>
              </w:rPr>
            </w:pPr>
            <w:r w:rsidRPr="00B773BD">
              <w:rPr>
                <w:sz w:val="18"/>
              </w:rPr>
              <w:t>(b)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0EF9C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El Plazo de Entrega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52FFA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Mantenibilidad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065E70DA" w14:textId="2A1B978C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Parte1_7c_3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19"/>
          </w:p>
        </w:tc>
      </w:tr>
      <w:tr w:rsidR="00B773BD" w:rsidRPr="00B773BD" w14:paraId="384FEE68" w14:textId="77777777">
        <w:trPr>
          <w:cantSplit/>
          <w:trHeight w:val="20"/>
        </w:trPr>
        <w:tc>
          <w:tcPr>
            <w:tcW w:w="284" w:type="dxa"/>
          </w:tcPr>
          <w:p w14:paraId="7E045E52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8A359AB" w14:textId="77777777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Mejorar el índice coste/eficacia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DB39B8E" w14:textId="15D78946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Parte1_6_6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2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39DC1" w14:textId="77777777" w:rsidR="009966FF" w:rsidRPr="00B773BD" w:rsidRDefault="009966FF">
            <w:pPr>
              <w:pStyle w:val="Sangra3detindependiente1"/>
              <w:spacing w:line="240" w:lineRule="auto"/>
              <w:ind w:left="0" w:firstLine="0"/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7E906" w14:textId="77777777" w:rsidR="009966FF" w:rsidRPr="00B773BD" w:rsidRDefault="009966FF">
            <w:pPr>
              <w:pStyle w:val="Sangra3detindependiente1"/>
              <w:spacing w:line="240" w:lineRule="auto"/>
              <w:ind w:left="-70" w:firstLine="0"/>
            </w:pPr>
            <w:r w:rsidRPr="00B773BD">
              <w:t>Aumentará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38B63" w14:textId="1ECEE903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b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Parte1_7b_1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1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0059" w14:textId="77777777" w:rsidR="009966FF" w:rsidRPr="00B773BD" w:rsidRDefault="009966FF">
            <w:pPr>
              <w:ind w:left="781"/>
              <w:rPr>
                <w:sz w:val="18"/>
              </w:rPr>
            </w:pPr>
            <w:r w:rsidRPr="00B773BD">
              <w:rPr>
                <w:sz w:val="18"/>
              </w:rPr>
              <w:t>Intercambiabilidad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564536B0" w14:textId="079B4E75" w:rsidR="009966FF" w:rsidRPr="00B773BD" w:rsidRDefault="00F33FB3">
            <w:pPr>
              <w:pStyle w:val="Sangra3detindependiente1"/>
              <w:tabs>
                <w:tab w:val="left" w:pos="360"/>
              </w:tabs>
              <w:spacing w:line="240" w:lineRule="auto"/>
              <w:ind w:left="0" w:firstLine="0"/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Parte1_7c_4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2"/>
          </w:p>
        </w:tc>
      </w:tr>
      <w:tr w:rsidR="00B773BD" w:rsidRPr="00B773BD" w14:paraId="0FCC138F" w14:textId="77777777">
        <w:trPr>
          <w:cantSplit/>
          <w:trHeight w:val="20"/>
        </w:trPr>
        <w:tc>
          <w:tcPr>
            <w:tcW w:w="284" w:type="dxa"/>
          </w:tcPr>
          <w:p w14:paraId="6D79D7E8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65CCE19" w14:textId="7B1FC76A" w:rsidR="009966FF" w:rsidRPr="00B773BD" w:rsidRDefault="009966FF">
            <w:pPr>
              <w:numPr>
                <w:ilvl w:val="0"/>
                <w:numId w:val="14"/>
              </w:numPr>
              <w:tabs>
                <w:tab w:val="clear" w:pos="573"/>
                <w:tab w:val="num" w:pos="213"/>
              </w:tabs>
              <w:ind w:left="213" w:right="-68" w:hanging="283"/>
              <w:rPr>
                <w:noProof/>
              </w:rPr>
            </w:pPr>
            <w:r w:rsidRPr="00B773BD">
              <w:rPr>
                <w:sz w:val="18"/>
              </w:rPr>
              <w:t>Otros (especificar)</w:t>
            </w:r>
            <w:r w:rsidR="00FF5D87">
              <w:rPr>
                <w:sz w:val="18"/>
              </w:rPr>
              <w:fldChar w:fldCharType="begin">
                <w:ffData>
                  <w:name w:val="Parte1_6_8"/>
                  <w:enabled/>
                  <w:calcOnExit w:val="0"/>
                  <w:textInput/>
                </w:ffData>
              </w:fldChar>
            </w:r>
            <w:bookmarkStart w:id="23" w:name="Parte1_6_8"/>
            <w:r w:rsidR="00FF5D87">
              <w:rPr>
                <w:sz w:val="18"/>
              </w:rPr>
              <w:instrText xml:space="preserve"> FORMTEXT </w:instrText>
            </w:r>
            <w:r w:rsidR="00FF5D87">
              <w:rPr>
                <w:sz w:val="18"/>
              </w:rPr>
            </w:r>
            <w:r w:rsidR="00FF5D87">
              <w:rPr>
                <w:sz w:val="18"/>
              </w:rPr>
              <w:fldChar w:fldCharType="separate"/>
            </w:r>
            <w:r w:rsidR="00FF5D87">
              <w:rPr>
                <w:noProof/>
                <w:sz w:val="18"/>
              </w:rPr>
              <w:t> </w:t>
            </w:r>
            <w:r w:rsidR="00FF5D87">
              <w:rPr>
                <w:noProof/>
                <w:sz w:val="18"/>
              </w:rPr>
              <w:t> </w:t>
            </w:r>
            <w:r w:rsidR="00FF5D87">
              <w:rPr>
                <w:noProof/>
                <w:sz w:val="18"/>
              </w:rPr>
              <w:t> </w:t>
            </w:r>
            <w:r w:rsidR="00FF5D87">
              <w:rPr>
                <w:noProof/>
                <w:sz w:val="18"/>
              </w:rPr>
              <w:t> </w:t>
            </w:r>
            <w:r w:rsidR="00FF5D87">
              <w:rPr>
                <w:noProof/>
                <w:sz w:val="18"/>
              </w:rPr>
              <w:t> </w:t>
            </w:r>
            <w:r w:rsidR="00FF5D87">
              <w:rPr>
                <w:sz w:val="18"/>
              </w:rPr>
              <w:fldChar w:fldCharType="end"/>
            </w:r>
            <w:bookmarkEnd w:id="23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15B87CC" w14:textId="1346EAC4" w:rsidR="009966FF" w:rsidRPr="00B773BD" w:rsidRDefault="00126DA1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1_6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Parte1_6_7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24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57A8C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13BE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Disminuirá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1336B" w14:textId="2223C86C" w:rsidR="009966FF" w:rsidRPr="00B773BD" w:rsidRDefault="00F33FB3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b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Parte1_7b_2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5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E7013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Vida Útil/Almacén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  <w:vAlign w:val="center"/>
          </w:tcPr>
          <w:p w14:paraId="601E91CB" w14:textId="5B321DFF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Parte1_7c_5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6"/>
          </w:p>
        </w:tc>
      </w:tr>
      <w:tr w:rsidR="00B773BD" w:rsidRPr="00B773BD" w14:paraId="61764919" w14:textId="77777777">
        <w:trPr>
          <w:cantSplit/>
          <w:trHeight w:val="20"/>
        </w:trPr>
        <w:tc>
          <w:tcPr>
            <w:tcW w:w="284" w:type="dxa"/>
            <w:tcBorders>
              <w:bottom w:val="nil"/>
            </w:tcBorders>
          </w:tcPr>
          <w:p w14:paraId="2316FD43" w14:textId="77777777" w:rsidR="009966FF" w:rsidRPr="00B773BD" w:rsidRDefault="009966FF">
            <w:pPr>
              <w:rPr>
                <w:noProof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nil"/>
              <w:bottom w:val="nil"/>
            </w:tcBorders>
            <w:vAlign w:val="center"/>
          </w:tcPr>
          <w:p w14:paraId="43FEC28A" w14:textId="77777777" w:rsidR="009966FF" w:rsidRPr="00B773BD" w:rsidRDefault="009966FF">
            <w:pPr>
              <w:ind w:left="72" w:right="-68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8" w:space="0" w:color="auto"/>
            </w:tcBorders>
          </w:tcPr>
          <w:p w14:paraId="1F7A01C0" w14:textId="77777777" w:rsidR="009966FF" w:rsidRPr="00B773BD" w:rsidRDefault="009966FF">
            <w:pPr>
              <w:ind w:left="72"/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6A1DF85" w14:textId="77777777" w:rsidR="009966FF" w:rsidRPr="00B773BD" w:rsidRDefault="009966FF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08B0B5" w14:textId="77777777" w:rsidR="009966FF" w:rsidRPr="00B773BD" w:rsidRDefault="009966FF">
            <w:pPr>
              <w:tabs>
                <w:tab w:val="left" w:pos="360"/>
              </w:tabs>
              <w:ind w:left="-70"/>
              <w:rPr>
                <w:sz w:val="18"/>
              </w:rPr>
            </w:pPr>
            <w:r w:rsidRPr="00B773BD">
              <w:rPr>
                <w:sz w:val="18"/>
              </w:rPr>
              <w:t>No variará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6FDCDC" w14:textId="0142815B" w:rsidR="009966FF" w:rsidRPr="00B773BD" w:rsidRDefault="00F33FB3">
            <w:pPr>
              <w:tabs>
                <w:tab w:val="left" w:pos="360"/>
              </w:tabs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b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Parte1_7b_3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7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7893E0" w14:textId="77777777" w:rsidR="009966FF" w:rsidRPr="00B773BD" w:rsidRDefault="009966FF">
            <w:pPr>
              <w:ind w:left="781"/>
            </w:pPr>
            <w:r w:rsidRPr="00B773BD">
              <w:rPr>
                <w:sz w:val="18"/>
              </w:rPr>
              <w:t>Funcionamiento/Función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1CDDBCE" w14:textId="19B1B36B" w:rsidR="009966FF" w:rsidRPr="00B773BD" w:rsidRDefault="00F33FB3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fldChar w:fldCharType="begin">
                <w:ffData>
                  <w:name w:val="Parte1_7c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Parte1_7c_6"/>
            <w:r>
              <w:rPr>
                <w:b/>
                <w:caps/>
                <w:sz w:val="20"/>
              </w:rPr>
              <w:instrText xml:space="preserve"> FORMCHECKBOX </w:instrText>
            </w:r>
            <w:r>
              <w:rPr>
                <w:b/>
                <w:caps/>
                <w:sz w:val="20"/>
              </w:rPr>
            </w:r>
            <w:r>
              <w:rPr>
                <w:b/>
                <w:caps/>
                <w:sz w:val="20"/>
              </w:rPr>
              <w:fldChar w:fldCharType="separate"/>
            </w:r>
            <w:r>
              <w:rPr>
                <w:b/>
                <w:caps/>
                <w:sz w:val="20"/>
              </w:rPr>
              <w:fldChar w:fldCharType="end"/>
            </w:r>
            <w:bookmarkEnd w:id="28"/>
          </w:p>
        </w:tc>
      </w:tr>
      <w:tr w:rsidR="00B773BD" w:rsidRPr="00B773BD" w14:paraId="505BCB92" w14:textId="77777777">
        <w:trPr>
          <w:cantSplit/>
          <w:trHeight w:val="78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F2711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A68A1" w14:textId="77777777" w:rsidR="009966FF" w:rsidRPr="00B773BD" w:rsidRDefault="009966FF">
            <w:pPr>
              <w:jc w:val="center"/>
              <w:rPr>
                <w:b/>
                <w:caps/>
                <w:sz w:val="20"/>
              </w:rPr>
            </w:pPr>
            <w:r w:rsidRPr="00B773BD">
              <w:rPr>
                <w:sz w:val="18"/>
              </w:rPr>
              <w:t>Clasificación: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CBDD6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 xml:space="preserve">Mayor                </w:t>
            </w:r>
          </w:p>
          <w:p w14:paraId="4ACB69F2" w14:textId="77777777" w:rsidR="009966FF" w:rsidRPr="00B773BD" w:rsidRDefault="009966FF">
            <w:pPr>
              <w:rPr>
                <w:sz w:val="18"/>
              </w:rPr>
            </w:pPr>
            <w:r w:rsidRPr="00B773BD">
              <w:rPr>
                <w:sz w:val="18"/>
              </w:rPr>
              <w:t>Menor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C5362" w14:textId="57A3F44B" w:rsidR="009966FF" w:rsidRPr="00B773BD" w:rsidRDefault="006A4EE3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8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Parte1_8_1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29"/>
          </w:p>
          <w:p w14:paraId="0607DB14" w14:textId="4D4A0BA4" w:rsidR="009966FF" w:rsidRPr="00B773BD" w:rsidRDefault="006A4EE3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8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Parte1_8_2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30"/>
            <w:r w:rsidR="009966FF" w:rsidRPr="00B773BD">
              <w:rPr>
                <w:sz w:val="18"/>
              </w:rPr>
              <w:t xml:space="preserve">  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6C4722" w14:textId="77777777" w:rsidR="009966FF" w:rsidRPr="00B773BD" w:rsidRDefault="009966FF">
            <w:pPr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sz w:val="18"/>
              </w:rPr>
            </w:pPr>
            <w:r w:rsidRPr="00B773BD">
              <w:rPr>
                <w:sz w:val="18"/>
              </w:rPr>
              <w:t xml:space="preserve">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F1DE63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El Cambio afecta a: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3ED3956" w14:textId="77777777" w:rsidR="009966FF" w:rsidRPr="00B773BD" w:rsidRDefault="009966FF">
            <w:pPr>
              <w:tabs>
                <w:tab w:val="left" w:pos="360"/>
              </w:tabs>
              <w:rPr>
                <w:sz w:val="18"/>
              </w:rPr>
            </w:pPr>
            <w:r w:rsidRPr="00B773BD">
              <w:rPr>
                <w:sz w:val="18"/>
              </w:rPr>
              <w:t>Material ya entregado Material por entregar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EBD42A7" w14:textId="1BE6EA37" w:rsidR="009966FF" w:rsidRPr="00B773BD" w:rsidRDefault="006A4EE3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9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Parte1_9_1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31"/>
          </w:p>
          <w:p w14:paraId="7DB2D329" w14:textId="1D9CA9E0" w:rsidR="009966FF" w:rsidRPr="00B773BD" w:rsidRDefault="006A4EE3">
            <w:p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9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Parte1_9_2"/>
            <w:r>
              <w:rPr>
                <w:sz w:val="18"/>
              </w:rPr>
              <w:instrText xml:space="preserve"> FORMCHECKBOX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32"/>
          </w:p>
        </w:tc>
      </w:tr>
      <w:tr w:rsidR="00B773BD" w:rsidRPr="00B773BD" w14:paraId="5EBF1B4D" w14:textId="77777777">
        <w:trPr>
          <w:cantSplit/>
          <w:trHeight w:val="1431"/>
        </w:trPr>
        <w:tc>
          <w:tcPr>
            <w:tcW w:w="5103" w:type="dxa"/>
            <w:gridSpan w:val="7"/>
            <w:tcBorders>
              <w:top w:val="single" w:sz="4" w:space="0" w:color="auto"/>
              <w:bottom w:val="double" w:sz="6" w:space="0" w:color="000000"/>
              <w:right w:val="single" w:sz="4" w:space="0" w:color="auto"/>
            </w:tcBorders>
          </w:tcPr>
          <w:p w14:paraId="6C9D8DA8" w14:textId="77777777" w:rsidR="009966FF" w:rsidRPr="00B773BD" w:rsidRDefault="009966FF" w:rsidP="00C02837">
            <w:pPr>
              <w:numPr>
                <w:ilvl w:val="0"/>
                <w:numId w:val="1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 Estudiado y aprobado (Oficina Técnica del </w:t>
            </w:r>
            <w:r w:rsidR="00DB7817" w:rsidRPr="00B773BD">
              <w:rPr>
                <w:sz w:val="18"/>
              </w:rPr>
              <w:t>Suministrador</w:t>
            </w:r>
            <w:r w:rsidRPr="00B773BD">
              <w:rPr>
                <w:sz w:val="18"/>
              </w:rPr>
              <w:t xml:space="preserve">) </w:t>
            </w:r>
          </w:p>
          <w:p w14:paraId="73505C44" w14:textId="77777777" w:rsidR="009966FF" w:rsidRPr="00B773BD" w:rsidRDefault="009966FF">
            <w:pPr>
              <w:rPr>
                <w:sz w:val="18"/>
              </w:rPr>
            </w:pPr>
          </w:p>
          <w:p w14:paraId="6CF08ED1" w14:textId="77777777" w:rsidR="009966FF" w:rsidRPr="00B773BD" w:rsidRDefault="009966FF">
            <w:pPr>
              <w:rPr>
                <w:sz w:val="18"/>
              </w:rPr>
            </w:pPr>
          </w:p>
          <w:p w14:paraId="63A3DA57" w14:textId="77777777" w:rsidR="009966FF" w:rsidRPr="00B773BD" w:rsidRDefault="009966FF">
            <w:pPr>
              <w:numPr>
                <w:ilvl w:val="12"/>
                <w:numId w:val="0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         Firma y Fecha:</w:t>
            </w:r>
          </w:p>
          <w:p w14:paraId="1FFC2389" w14:textId="73CF3D86" w:rsidR="009966FF" w:rsidRPr="00B773BD" w:rsidRDefault="006A4EE3">
            <w:pPr>
              <w:numPr>
                <w:ilvl w:val="12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10"/>
                  <w:enabled/>
                  <w:calcOnExit w:val="0"/>
                  <w:textInput/>
                </w:ffData>
              </w:fldChar>
            </w:r>
            <w:bookmarkStart w:id="33" w:name="Parte1_10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33"/>
          </w:p>
        </w:tc>
        <w:tc>
          <w:tcPr>
            <w:tcW w:w="5104" w:type="dxa"/>
            <w:gridSpan w:val="6"/>
            <w:tcBorders>
              <w:top w:val="single" w:sz="4" w:space="0" w:color="auto"/>
              <w:left w:val="single" w:sz="4" w:space="0" w:color="auto"/>
              <w:bottom w:val="double" w:sz="6" w:space="0" w:color="000000"/>
            </w:tcBorders>
          </w:tcPr>
          <w:p w14:paraId="26EBEFC6" w14:textId="77777777" w:rsidR="009966FF" w:rsidRPr="00B773BD" w:rsidRDefault="009966FF" w:rsidP="00C02837">
            <w:pPr>
              <w:numPr>
                <w:ilvl w:val="0"/>
                <w:numId w:val="1"/>
              </w:numPr>
              <w:ind w:left="357" w:hanging="357"/>
              <w:rPr>
                <w:sz w:val="18"/>
              </w:rPr>
            </w:pPr>
            <w:r w:rsidRPr="00B773BD">
              <w:rPr>
                <w:sz w:val="18"/>
              </w:rPr>
              <w:t xml:space="preserve">Remitido en representación del </w:t>
            </w:r>
            <w:r w:rsidR="00DB7817" w:rsidRPr="00B773BD">
              <w:rPr>
                <w:sz w:val="18"/>
              </w:rPr>
              <w:t>Suministrador</w:t>
            </w:r>
          </w:p>
          <w:p w14:paraId="445A50D4" w14:textId="77777777" w:rsidR="009966FF" w:rsidRPr="00B773BD" w:rsidRDefault="009966FF">
            <w:pPr>
              <w:rPr>
                <w:sz w:val="18"/>
              </w:rPr>
            </w:pPr>
          </w:p>
          <w:p w14:paraId="57DB9CF2" w14:textId="77777777" w:rsidR="009966FF" w:rsidRPr="00B773BD" w:rsidRDefault="009966FF">
            <w:pPr>
              <w:rPr>
                <w:sz w:val="18"/>
              </w:rPr>
            </w:pPr>
          </w:p>
          <w:p w14:paraId="1F20D824" w14:textId="77777777" w:rsidR="009966FF" w:rsidRPr="00B773BD" w:rsidRDefault="009966FF">
            <w:pPr>
              <w:rPr>
                <w:sz w:val="18"/>
              </w:rPr>
            </w:pPr>
          </w:p>
          <w:p w14:paraId="4A10A9F4" w14:textId="77777777" w:rsidR="009966FF" w:rsidRPr="00B773BD" w:rsidRDefault="009966FF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Nombre, </w:t>
            </w:r>
            <w:proofErr w:type="gramStart"/>
            <w:r w:rsidRPr="00B773BD">
              <w:rPr>
                <w:sz w:val="18"/>
              </w:rPr>
              <w:t xml:space="preserve">Cargo,   </w:t>
            </w:r>
            <w:proofErr w:type="gramEnd"/>
            <w:r w:rsidRPr="00B773BD">
              <w:rPr>
                <w:sz w:val="18"/>
              </w:rPr>
              <w:t xml:space="preserve">                              Firma y Fecha</w:t>
            </w:r>
          </w:p>
          <w:p w14:paraId="7C54DD6A" w14:textId="5BD69D29" w:rsidR="009966FF" w:rsidRPr="00B773BD" w:rsidRDefault="006A4EE3">
            <w:pPr>
              <w:numPr>
                <w:ilvl w:val="12"/>
                <w:numId w:val="0"/>
              </w:numPr>
              <w:ind w:left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11"/>
                  <w:enabled/>
                  <w:calcOnExit w:val="0"/>
                  <w:textInput/>
                </w:ffData>
              </w:fldChar>
            </w:r>
            <w:bookmarkStart w:id="34" w:name="Parte1_1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34"/>
            <w:r w:rsidR="009966FF" w:rsidRPr="00B773BD">
              <w:rPr>
                <w:sz w:val="18"/>
              </w:rPr>
              <w:t>:</w:t>
            </w:r>
          </w:p>
        </w:tc>
      </w:tr>
    </w:tbl>
    <w:p w14:paraId="6487331C" w14:textId="77777777" w:rsidR="009966FF" w:rsidRPr="00B773BD" w:rsidRDefault="009966FF">
      <w:r w:rsidRPr="00B773BD">
        <w:br w:type="page"/>
      </w:r>
    </w:p>
    <w:tbl>
      <w:tblPr>
        <w:tblW w:w="10206" w:type="dxa"/>
        <w:tblInd w:w="3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268"/>
        <w:gridCol w:w="426"/>
        <w:gridCol w:w="3685"/>
        <w:gridCol w:w="284"/>
        <w:gridCol w:w="141"/>
        <w:gridCol w:w="284"/>
        <w:gridCol w:w="425"/>
        <w:gridCol w:w="1843"/>
      </w:tblGrid>
      <w:tr w:rsidR="00B773BD" w:rsidRPr="00B773BD" w14:paraId="1B24FA7A" w14:textId="77777777">
        <w:trPr>
          <w:trHeight w:val="3678"/>
        </w:trPr>
        <w:tc>
          <w:tcPr>
            <w:tcW w:w="10206" w:type="dxa"/>
            <w:gridSpan w:val="10"/>
            <w:tcBorders>
              <w:bottom w:val="nil"/>
            </w:tcBorders>
          </w:tcPr>
          <w:p w14:paraId="31C0A6B8" w14:textId="77777777" w:rsidR="009966FF" w:rsidRPr="00B773BD" w:rsidRDefault="009966FF">
            <w:pPr>
              <w:numPr>
                <w:ilvl w:val="0"/>
                <w:numId w:val="8"/>
              </w:num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lastRenderedPageBreak/>
              <w:t>Descripción de la Propuesta de Cambio (</w:t>
            </w:r>
            <w:proofErr w:type="gramStart"/>
            <w:r w:rsidRPr="00B773BD">
              <w:rPr>
                <w:sz w:val="18"/>
              </w:rPr>
              <w:t xml:space="preserve">Continuación)   </w:t>
            </w:r>
            <w:proofErr w:type="gramEnd"/>
            <w:r w:rsidRPr="00B773BD">
              <w:rPr>
                <w:sz w:val="18"/>
              </w:rPr>
              <w:t xml:space="preserve">                                           </w:t>
            </w:r>
            <w:proofErr w:type="gramStart"/>
            <w:r w:rsidRPr="00B773BD">
              <w:rPr>
                <w:sz w:val="18"/>
              </w:rPr>
              <w:t xml:space="preserve">   (</w:t>
            </w:r>
            <w:proofErr w:type="gramEnd"/>
            <w:r w:rsidRPr="00B773BD">
              <w:rPr>
                <w:sz w:val="18"/>
              </w:rPr>
              <w:t>Adjuntar hojas si es necesario)</w:t>
            </w:r>
          </w:p>
          <w:p w14:paraId="46C8A9C0" w14:textId="650D38D9" w:rsidR="009966FF" w:rsidRPr="00B773BD" w:rsidRDefault="00317C19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1_5Cont"/>
                  <w:enabled/>
                  <w:calcOnExit w:val="0"/>
                  <w:textInput/>
                </w:ffData>
              </w:fldChar>
            </w:r>
            <w:bookmarkStart w:id="35" w:name="Parte1_5Cont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35"/>
          </w:p>
        </w:tc>
      </w:tr>
      <w:tr w:rsidR="00B773BD" w:rsidRPr="00B773BD" w14:paraId="32CFCB32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4A9D7FC" w14:textId="77777777" w:rsidR="009966FF" w:rsidRPr="00B773BD" w:rsidRDefault="009966FF" w:rsidP="00D06BDF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 xml:space="preserve">PARTE 2 - A CUMPLIMENTAR POR </w:t>
            </w:r>
            <w:r w:rsidR="00D06BDF" w:rsidRPr="00B773BD">
              <w:rPr>
                <w:b/>
              </w:rPr>
              <w:t>EL RAC DELEGADOR</w:t>
            </w:r>
          </w:p>
        </w:tc>
      </w:tr>
      <w:tr w:rsidR="00B773BD" w:rsidRPr="00B773BD" w14:paraId="3B45768C" w14:textId="77777777">
        <w:trPr>
          <w:cantSplit/>
          <w:trHeight w:val="323"/>
        </w:trPr>
        <w:tc>
          <w:tcPr>
            <w:tcW w:w="7513" w:type="dxa"/>
            <w:gridSpan w:val="6"/>
            <w:vMerge w:val="restart"/>
            <w:tcBorders>
              <w:top w:val="nil"/>
              <w:right w:val="single" w:sz="6" w:space="0" w:color="auto"/>
            </w:tcBorders>
            <w:vAlign w:val="center"/>
          </w:tcPr>
          <w:p w14:paraId="68B2FF53" w14:textId="3EDAACB8" w:rsidR="009966FF" w:rsidRPr="00B773BD" w:rsidRDefault="007E4E60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1 </w:t>
            </w:r>
            <w:r w:rsidR="009966FF" w:rsidRPr="00B773BD">
              <w:rPr>
                <w:sz w:val="18"/>
              </w:rPr>
              <w:t xml:space="preserve">OBSERVACIONES DEL </w:t>
            </w:r>
            <w:r w:rsidR="009966FF" w:rsidRPr="00B773BD">
              <w:rPr>
                <w:b/>
                <w:sz w:val="18"/>
              </w:rPr>
              <w:t>RAC</w:t>
            </w:r>
            <w:r w:rsidR="009966FF" w:rsidRPr="00B773BD">
              <w:rPr>
                <w:sz w:val="18"/>
              </w:rPr>
              <w:t xml:space="preserve"> EN CUANTO A LA JUSTIFICACIÓN DE LA PROPUESTA</w:t>
            </w:r>
          </w:p>
          <w:p w14:paraId="35F9FBE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[Incluyendo confirmación o explicación de lo indicado en la casilla </w:t>
            </w:r>
            <w:r w:rsidRPr="00B773BD">
              <w:rPr>
                <w:sz w:val="18"/>
              </w:rPr>
              <w:fldChar w:fldCharType="begin"/>
            </w:r>
            <w:r w:rsidRPr="00B773BD">
              <w:rPr>
                <w:sz w:val="18"/>
              </w:rPr>
              <w:instrText xml:space="preserve"> REF _Ref65637161 \w </w:instrText>
            </w:r>
            <w:r w:rsidRPr="00B773BD">
              <w:rPr>
                <w:sz w:val="18"/>
              </w:rPr>
              <w:fldChar w:fldCharType="separate"/>
            </w:r>
            <w:r w:rsidR="00746386">
              <w:rPr>
                <w:sz w:val="18"/>
              </w:rPr>
              <w:t>7</w:t>
            </w:r>
            <w:r w:rsidRPr="00B773BD">
              <w:rPr>
                <w:sz w:val="18"/>
              </w:rPr>
              <w:fldChar w:fldCharType="end"/>
            </w:r>
            <w:r w:rsidRPr="00B773BD">
              <w:rPr>
                <w:sz w:val="18"/>
              </w:rPr>
              <w:t xml:space="preserve"> (c) de la 1ª Parte]</w:t>
            </w: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41A435" w14:textId="46731BE4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 xml:space="preserve">Ref:     </w:t>
            </w:r>
            <w:r w:rsidR="00317C19">
              <w:rPr>
                <w:sz w:val="18"/>
              </w:rPr>
              <w:fldChar w:fldCharType="begin">
                <w:ffData>
                  <w:name w:val="Parte2_1"/>
                  <w:enabled/>
                  <w:calcOnExit w:val="0"/>
                  <w:textInput/>
                </w:ffData>
              </w:fldChar>
            </w:r>
            <w:bookmarkStart w:id="36" w:name="Parte2_1"/>
            <w:r w:rsidR="00317C19">
              <w:rPr>
                <w:sz w:val="18"/>
              </w:rPr>
              <w:instrText xml:space="preserve"> FORMTEXT </w:instrText>
            </w:r>
            <w:r w:rsidR="00317C19">
              <w:rPr>
                <w:sz w:val="18"/>
              </w:rPr>
            </w:r>
            <w:r w:rsidR="00317C19">
              <w:rPr>
                <w:sz w:val="18"/>
              </w:rPr>
              <w:fldChar w:fldCharType="separate"/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sz w:val="18"/>
              </w:rPr>
              <w:fldChar w:fldCharType="end"/>
            </w:r>
            <w:bookmarkEnd w:id="36"/>
          </w:p>
        </w:tc>
      </w:tr>
      <w:tr w:rsidR="00B773BD" w:rsidRPr="00B773BD" w14:paraId="39E8E6AF" w14:textId="77777777">
        <w:trPr>
          <w:cantSplit/>
          <w:trHeight w:val="322"/>
        </w:trPr>
        <w:tc>
          <w:tcPr>
            <w:tcW w:w="7513" w:type="dxa"/>
            <w:gridSpan w:val="6"/>
            <w:vMerge/>
            <w:tcBorders>
              <w:bottom w:val="nil"/>
              <w:right w:val="single" w:sz="6" w:space="0" w:color="auto"/>
            </w:tcBorders>
            <w:vAlign w:val="center"/>
          </w:tcPr>
          <w:p w14:paraId="72E1A4E9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80667F" w14:textId="54473D95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Código</w:t>
            </w:r>
            <w:r w:rsidR="00317C19">
              <w:rPr>
                <w:sz w:val="18"/>
              </w:rPr>
              <w:fldChar w:fldCharType="begin">
                <w:ffData>
                  <w:name w:val="Parte2_2"/>
                  <w:enabled/>
                  <w:calcOnExit w:val="0"/>
                  <w:textInput/>
                </w:ffData>
              </w:fldChar>
            </w:r>
            <w:bookmarkStart w:id="37" w:name="Parte2_2"/>
            <w:r w:rsidR="00317C19">
              <w:rPr>
                <w:sz w:val="18"/>
              </w:rPr>
              <w:instrText xml:space="preserve"> FORMTEXT </w:instrText>
            </w:r>
            <w:r w:rsidR="00317C19">
              <w:rPr>
                <w:sz w:val="18"/>
              </w:rPr>
            </w:r>
            <w:r w:rsidR="00317C19">
              <w:rPr>
                <w:sz w:val="18"/>
              </w:rPr>
              <w:fldChar w:fldCharType="separate"/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noProof/>
                <w:sz w:val="18"/>
              </w:rPr>
              <w:t> </w:t>
            </w:r>
            <w:r w:rsidR="00317C19">
              <w:rPr>
                <w:sz w:val="18"/>
              </w:rPr>
              <w:fldChar w:fldCharType="end"/>
            </w:r>
            <w:bookmarkEnd w:id="37"/>
          </w:p>
        </w:tc>
      </w:tr>
      <w:tr w:rsidR="00B773BD" w:rsidRPr="00B773BD" w14:paraId="4A4F3FB8" w14:textId="77777777" w:rsidTr="00D2763C">
        <w:trPr>
          <w:cantSplit/>
          <w:trHeight w:val="2061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36E6AB88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38" w:name="Texto12"/>
            <w:r w:rsidRPr="00B773BD">
              <w:rPr>
                <w:sz w:val="18"/>
              </w:rPr>
              <w:instrText xml:space="preserve"> FORMTEXT </w:instrText>
            </w:r>
            <w:r w:rsidRPr="00B773BD">
              <w:rPr>
                <w:sz w:val="18"/>
              </w:rPr>
            </w:r>
            <w:r w:rsidRPr="00B773BD">
              <w:rPr>
                <w:sz w:val="18"/>
              </w:rPr>
              <w:fldChar w:fldCharType="separate"/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noProof/>
                <w:sz w:val="18"/>
              </w:rPr>
              <w:t> </w:t>
            </w:r>
            <w:r w:rsidRPr="00B773BD">
              <w:rPr>
                <w:sz w:val="18"/>
              </w:rPr>
              <w:fldChar w:fldCharType="end"/>
            </w:r>
            <w:bookmarkEnd w:id="38"/>
          </w:p>
        </w:tc>
      </w:tr>
      <w:tr w:rsidR="00B773BD" w:rsidRPr="00B773BD" w14:paraId="27824073" w14:textId="77777777">
        <w:trPr>
          <w:cantSplit/>
          <w:trHeight w:val="990"/>
        </w:trPr>
        <w:tc>
          <w:tcPr>
            <w:tcW w:w="765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14:paraId="5D4C6257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sz w:val="18"/>
              </w:rPr>
              <w:t>RAC</w:t>
            </w:r>
            <w:r w:rsidRPr="00B773BD">
              <w:rPr>
                <w:sz w:val="18"/>
              </w:rPr>
              <w:t xml:space="preserve"> (Nombre, Empleo, Firma):</w:t>
            </w:r>
          </w:p>
          <w:p w14:paraId="56657E0B" w14:textId="76D195DF" w:rsidR="009966FF" w:rsidRPr="00B773BD" w:rsidRDefault="00317C19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2_3"/>
                  <w:enabled/>
                  <w:calcOnExit w:val="0"/>
                  <w:textInput/>
                </w:ffData>
              </w:fldChar>
            </w:r>
            <w:bookmarkStart w:id="39" w:name="Parte2_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39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EA14F0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5D628481" w14:textId="5D0BB690" w:rsidR="009966FF" w:rsidRPr="00B773BD" w:rsidRDefault="00317C19">
            <w:pPr>
              <w:tabs>
                <w:tab w:val="left" w:pos="360"/>
              </w:tabs>
              <w:spacing w:line="240" w:lineRule="exact"/>
              <w:rPr>
                <w:noProof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2_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0" w:name="Parte2_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0"/>
          </w:p>
        </w:tc>
      </w:tr>
      <w:tr w:rsidR="00B773BD" w:rsidRPr="00B773BD" w14:paraId="5A1EE6CB" w14:textId="77777777" w:rsidTr="00D2763C">
        <w:trPr>
          <w:cantSplit/>
          <w:trHeight w:val="423"/>
        </w:trPr>
        <w:tc>
          <w:tcPr>
            <w:tcW w:w="10206" w:type="dxa"/>
            <w:gridSpan w:val="10"/>
            <w:tcBorders>
              <w:top w:val="nil"/>
              <w:bottom w:val="single" w:sz="4" w:space="0" w:color="auto"/>
            </w:tcBorders>
          </w:tcPr>
          <w:p w14:paraId="4AEF51B8" w14:textId="77777777" w:rsidR="00D2763C" w:rsidRPr="00B773BD" w:rsidRDefault="00D2763C" w:rsidP="00D2763C">
            <w:pPr>
              <w:spacing w:before="120" w:after="120" w:line="240" w:lineRule="exact"/>
              <w:jc w:val="center"/>
              <w:rPr>
                <w:b/>
              </w:rPr>
            </w:pPr>
            <w:r w:rsidRPr="00B773BD">
              <w:rPr>
                <w:b/>
              </w:rPr>
              <w:t>PARTE 3 - A CUMPLIMENTAR POR LA AUTORIDAD COMPETENTE</w:t>
            </w:r>
          </w:p>
        </w:tc>
      </w:tr>
      <w:tr w:rsidR="00B773BD" w:rsidRPr="00B773BD" w14:paraId="71DC3F4D" w14:textId="77777777">
        <w:tc>
          <w:tcPr>
            <w:tcW w:w="1020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E88E99D" w14:textId="77777777" w:rsidR="009966FF" w:rsidRPr="00B773BD" w:rsidRDefault="009966FF" w:rsidP="00D2763C">
            <w:pPr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APROBACIÓN DE LA AUTORIDAD RESPONSABLE DEL DISEÑO</w:t>
            </w:r>
            <w:r w:rsidR="00D2763C" w:rsidRPr="00B773BD">
              <w:rPr>
                <w:sz w:val="18"/>
              </w:rPr>
              <w:t xml:space="preserve"> </w:t>
            </w:r>
            <w:r w:rsidR="00D2763C" w:rsidRPr="00B773BD">
              <w:rPr>
                <w:b/>
                <w:sz w:val="18"/>
              </w:rPr>
              <w:t>(SI PROCEDE)</w:t>
            </w:r>
          </w:p>
          <w:p w14:paraId="15770D25" w14:textId="77777777" w:rsidR="00D2763C" w:rsidRPr="00B773BD" w:rsidRDefault="00D2763C" w:rsidP="00D2763C">
            <w:pPr>
              <w:numPr>
                <w:ilvl w:val="0"/>
                <w:numId w:val="17"/>
              </w:numPr>
              <w:spacing w:line="240" w:lineRule="exact"/>
              <w:rPr>
                <w:b/>
                <w:sz w:val="18"/>
              </w:rPr>
            </w:pPr>
            <w:r w:rsidRPr="00B773BD">
              <w:rPr>
                <w:b/>
                <w:sz w:val="18"/>
              </w:rPr>
              <w:t>OBSERVACIONES</w:t>
            </w:r>
          </w:p>
          <w:p w14:paraId="13400781" w14:textId="79181652" w:rsidR="009966FF" w:rsidRPr="00B773BD" w:rsidRDefault="00317C19" w:rsidP="00D2763C">
            <w:pPr>
              <w:numPr>
                <w:ilvl w:val="12"/>
                <w:numId w:val="0"/>
              </w:num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fldChar w:fldCharType="begin">
                <w:ffData>
                  <w:name w:val="Parte3_1"/>
                  <w:enabled/>
                  <w:calcOnExit w:val="0"/>
                  <w:textInput/>
                </w:ffData>
              </w:fldChar>
            </w:r>
            <w:bookmarkStart w:id="41" w:name="Parte3_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1"/>
          </w:p>
          <w:p w14:paraId="1A6CA925" w14:textId="77777777" w:rsidR="009966FF" w:rsidRPr="00B773BD" w:rsidRDefault="009966FF">
            <w:pPr>
              <w:numPr>
                <w:ilvl w:val="12"/>
                <w:numId w:val="0"/>
              </w:numPr>
              <w:spacing w:line="240" w:lineRule="exact"/>
              <w:jc w:val="center"/>
              <w:rPr>
                <w:sz w:val="18"/>
              </w:rPr>
            </w:pPr>
          </w:p>
          <w:p w14:paraId="55A1BCA4" w14:textId="77777777" w:rsidR="009966FF" w:rsidRPr="00B773BD" w:rsidRDefault="009966FF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 w:rsidRPr="00B773BD">
              <w:rPr>
                <w:sz w:val="18"/>
              </w:rPr>
              <w:t xml:space="preserve">Autoridad (Nombre, Cargo, </w:t>
            </w:r>
            <w:proofErr w:type="gramStart"/>
            <w:r w:rsidRPr="00B773BD">
              <w:rPr>
                <w:sz w:val="18"/>
              </w:rPr>
              <w:t>Firma )</w:t>
            </w:r>
            <w:proofErr w:type="gramEnd"/>
            <w:r w:rsidRPr="00B773BD">
              <w:rPr>
                <w:sz w:val="18"/>
              </w:rPr>
              <w:t xml:space="preserve">                                                                                   Fecha:</w:t>
            </w:r>
          </w:p>
          <w:p w14:paraId="38CED55E" w14:textId="47E63FA0" w:rsidR="009966FF" w:rsidRPr="00B773BD" w:rsidRDefault="00317C19">
            <w:pPr>
              <w:numPr>
                <w:ilvl w:val="12"/>
                <w:numId w:val="0"/>
              </w:numPr>
              <w:tabs>
                <w:tab w:val="left" w:pos="8222"/>
              </w:tabs>
              <w:spacing w:after="120" w:line="240" w:lineRule="exact"/>
              <w:ind w:left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Parte3_2"/>
                  <w:enabled/>
                  <w:calcOnExit w:val="0"/>
                  <w:textInput/>
                </w:ffData>
              </w:fldChar>
            </w:r>
            <w:bookmarkStart w:id="42" w:name="Parte3_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2"/>
            <w:r>
              <w:rPr>
                <w:sz w:val="18"/>
              </w:rPr>
              <w:t xml:space="preserve">                                                                                                                                 </w:t>
            </w:r>
            <w:r>
              <w:rPr>
                <w:sz w:val="18"/>
              </w:rPr>
              <w:fldChar w:fldCharType="begin">
                <w:ffData>
                  <w:name w:val="Parte3_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3" w:name="Parte3_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3"/>
          </w:p>
        </w:tc>
      </w:tr>
      <w:tr w:rsidR="00B773BD" w:rsidRPr="00B773BD" w14:paraId="18744E79" w14:textId="77777777">
        <w:trPr>
          <w:trHeight w:val="389"/>
        </w:trPr>
        <w:tc>
          <w:tcPr>
            <w:tcW w:w="10206" w:type="dxa"/>
            <w:gridSpan w:val="10"/>
            <w:tcBorders>
              <w:top w:val="nil"/>
              <w:bottom w:val="nil"/>
            </w:tcBorders>
            <w:vAlign w:val="center"/>
          </w:tcPr>
          <w:p w14:paraId="29756A1B" w14:textId="77777777" w:rsidR="009966FF" w:rsidRPr="00B773BD" w:rsidRDefault="009966FF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>DE</w:t>
            </w:r>
            <w:r w:rsidR="006E45E3" w:rsidRPr="00B773BD">
              <w:rPr>
                <w:sz w:val="18"/>
              </w:rPr>
              <w:t>CISIÓN (Órgano de Contratación</w:t>
            </w:r>
            <w:r w:rsidRPr="00B773BD">
              <w:rPr>
                <w:sz w:val="18"/>
              </w:rPr>
              <w:t>)</w:t>
            </w:r>
          </w:p>
        </w:tc>
      </w:tr>
      <w:tr w:rsidR="00B773BD" w:rsidRPr="00B773BD" w14:paraId="2F7C67C1" w14:textId="77777777">
        <w:trPr>
          <w:trHeight w:val="369"/>
        </w:trPr>
        <w:tc>
          <w:tcPr>
            <w:tcW w:w="425" w:type="dxa"/>
            <w:tcBorders>
              <w:top w:val="nil"/>
              <w:bottom w:val="nil"/>
              <w:right w:val="nil"/>
            </w:tcBorders>
            <w:vAlign w:val="center"/>
          </w:tcPr>
          <w:p w14:paraId="40F3486E" w14:textId="77777777" w:rsidR="009966FF" w:rsidRPr="00B773BD" w:rsidRDefault="009966FF">
            <w:pPr>
              <w:ind w:left="357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80F2" w14:textId="02E17F04" w:rsidR="009966FF" w:rsidRPr="00B773BD" w:rsidRDefault="00317C19">
            <w:pPr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3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Parte3_2_1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44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ADB7" w14:textId="77777777" w:rsidR="009966FF" w:rsidRPr="00B773BD" w:rsidRDefault="009966FF">
            <w:pPr>
              <w:ind w:left="72"/>
              <w:rPr>
                <w:noProof/>
              </w:rPr>
            </w:pPr>
            <w:r w:rsidRPr="00B773BD">
              <w:rPr>
                <w:sz w:val="18"/>
              </w:rPr>
              <w:t>APROBADO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60B3E" w14:textId="77777777" w:rsidR="009966FF" w:rsidRPr="00B773BD" w:rsidRDefault="009966FF">
            <w:pPr>
              <w:jc w:val="center"/>
              <w:rPr>
                <w:b/>
                <w:caps/>
                <w:noProof/>
                <w:sz w:val="20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A0120" w14:textId="77777777" w:rsidR="009966FF" w:rsidRPr="00B773BD" w:rsidRDefault="009966FF">
            <w:pPr>
              <w:ind w:left="71"/>
              <w:rPr>
                <w:noProof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9D38F" w14:textId="6428EFB0" w:rsidR="009966FF" w:rsidRPr="00B773BD" w:rsidRDefault="00656554">
            <w:pPr>
              <w:jc w:val="center"/>
              <w:rPr>
                <w:b/>
                <w:caps/>
                <w:noProof/>
                <w:sz w:val="20"/>
              </w:rPr>
            </w:pPr>
            <w:r>
              <w:rPr>
                <w:b/>
                <w:caps/>
                <w:noProof/>
                <w:sz w:val="20"/>
              </w:rPr>
              <w:fldChar w:fldCharType="begin">
                <w:ffData>
                  <w:name w:val="Parte3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Parte3_2_2"/>
            <w:r>
              <w:rPr>
                <w:b/>
                <w:caps/>
                <w:noProof/>
                <w:sz w:val="20"/>
              </w:rPr>
              <w:instrText xml:space="preserve"> FORMCHECKBOX </w:instrText>
            </w:r>
            <w:r>
              <w:rPr>
                <w:b/>
                <w:caps/>
                <w:noProof/>
                <w:sz w:val="20"/>
              </w:rPr>
            </w:r>
            <w:r>
              <w:rPr>
                <w:b/>
                <w:caps/>
                <w:noProof/>
                <w:sz w:val="20"/>
              </w:rPr>
              <w:fldChar w:fldCharType="separate"/>
            </w:r>
            <w:r>
              <w:rPr>
                <w:b/>
                <w:caps/>
                <w:noProof/>
                <w:sz w:val="20"/>
              </w:rPr>
              <w:fldChar w:fldCharType="end"/>
            </w:r>
            <w:bookmarkEnd w:id="45"/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14:paraId="2BE5F1DD" w14:textId="77777777" w:rsidR="009966FF" w:rsidRPr="00B773BD" w:rsidRDefault="009966FF">
            <w:pPr>
              <w:ind w:left="72"/>
              <w:jc w:val="both"/>
              <w:rPr>
                <w:noProof/>
              </w:rPr>
            </w:pPr>
            <w:r w:rsidRPr="00B773BD">
              <w:rPr>
                <w:sz w:val="18"/>
              </w:rPr>
              <w:t>NO APROBADO</w:t>
            </w:r>
          </w:p>
        </w:tc>
      </w:tr>
      <w:tr w:rsidR="00B773BD" w:rsidRPr="00B773BD" w14:paraId="23EF8DDC" w14:textId="77777777">
        <w:trPr>
          <w:cantSplit/>
          <w:trHeight w:val="852"/>
        </w:trPr>
        <w:tc>
          <w:tcPr>
            <w:tcW w:w="10206" w:type="dxa"/>
            <w:gridSpan w:val="10"/>
            <w:tcBorders>
              <w:top w:val="nil"/>
              <w:bottom w:val="nil"/>
            </w:tcBorders>
          </w:tcPr>
          <w:p w14:paraId="52A520FE" w14:textId="3A629FE8" w:rsidR="009966FF" w:rsidRPr="00B773BD" w:rsidRDefault="00D2763C" w:rsidP="00D2763C">
            <w:pPr>
              <w:numPr>
                <w:ilvl w:val="0"/>
                <w:numId w:val="17"/>
              </w:numPr>
              <w:rPr>
                <w:sz w:val="18"/>
              </w:rPr>
            </w:pPr>
            <w:r w:rsidRPr="00B773BD">
              <w:rPr>
                <w:sz w:val="18"/>
              </w:rPr>
              <w:t xml:space="preserve">OBSERVACIONES  </w:t>
            </w:r>
            <w:r w:rsidR="00656554">
              <w:rPr>
                <w:sz w:val="18"/>
              </w:rPr>
              <w:fldChar w:fldCharType="begin">
                <w:ffData>
                  <w:name w:val="Parte3_3_1"/>
                  <w:enabled/>
                  <w:calcOnExit w:val="0"/>
                  <w:textInput/>
                </w:ffData>
              </w:fldChar>
            </w:r>
            <w:bookmarkStart w:id="46" w:name="Parte3_3_1"/>
            <w:r w:rsidR="00656554">
              <w:rPr>
                <w:sz w:val="18"/>
              </w:rPr>
              <w:instrText xml:space="preserve"> FORMTEXT </w:instrText>
            </w:r>
            <w:r w:rsidR="00656554">
              <w:rPr>
                <w:sz w:val="18"/>
              </w:rPr>
            </w:r>
            <w:r w:rsidR="00656554">
              <w:rPr>
                <w:sz w:val="18"/>
              </w:rPr>
              <w:fldChar w:fldCharType="separate"/>
            </w:r>
            <w:r w:rsidR="00656554">
              <w:rPr>
                <w:noProof/>
                <w:sz w:val="18"/>
              </w:rPr>
              <w:t> </w:t>
            </w:r>
            <w:r w:rsidR="00656554">
              <w:rPr>
                <w:noProof/>
                <w:sz w:val="18"/>
              </w:rPr>
              <w:t> </w:t>
            </w:r>
            <w:r w:rsidR="00656554">
              <w:rPr>
                <w:noProof/>
                <w:sz w:val="18"/>
              </w:rPr>
              <w:t> </w:t>
            </w:r>
            <w:r w:rsidR="00656554">
              <w:rPr>
                <w:noProof/>
                <w:sz w:val="18"/>
              </w:rPr>
              <w:t> </w:t>
            </w:r>
            <w:r w:rsidR="00656554">
              <w:rPr>
                <w:noProof/>
                <w:sz w:val="18"/>
              </w:rPr>
              <w:t> </w:t>
            </w:r>
            <w:r w:rsidR="00656554">
              <w:rPr>
                <w:sz w:val="18"/>
              </w:rPr>
              <w:fldChar w:fldCharType="end"/>
            </w:r>
            <w:bookmarkEnd w:id="46"/>
          </w:p>
        </w:tc>
      </w:tr>
      <w:tr w:rsidR="009966FF" w:rsidRPr="00B773BD" w14:paraId="6C3B2F2C" w14:textId="77777777">
        <w:trPr>
          <w:trHeight w:val="854"/>
        </w:trPr>
        <w:tc>
          <w:tcPr>
            <w:tcW w:w="7229" w:type="dxa"/>
            <w:gridSpan w:val="5"/>
            <w:tcBorders>
              <w:top w:val="nil"/>
              <w:bottom w:val="double" w:sz="6" w:space="0" w:color="000000"/>
              <w:right w:val="nil"/>
            </w:tcBorders>
          </w:tcPr>
          <w:p w14:paraId="382205BE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b/>
                <w:bCs/>
                <w:sz w:val="18"/>
              </w:rPr>
              <w:t>Autoridad</w:t>
            </w:r>
            <w:r w:rsidRPr="00B773BD">
              <w:rPr>
                <w:sz w:val="18"/>
              </w:rPr>
              <w:t xml:space="preserve"> (Nombre, Cargo, Firma): </w:t>
            </w:r>
          </w:p>
          <w:p w14:paraId="0C43152E" w14:textId="2ED776C8" w:rsidR="009966FF" w:rsidRPr="00B773BD" w:rsidRDefault="00656554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>
              <w:rPr>
                <w:sz w:val="18"/>
              </w:rPr>
              <w:fldChar w:fldCharType="begin">
                <w:ffData>
                  <w:name w:val="Parte3_3_2"/>
                  <w:enabled/>
                  <w:calcOnExit w:val="0"/>
                  <w:textInput/>
                </w:ffData>
              </w:fldChar>
            </w:r>
            <w:bookmarkStart w:id="47" w:name="Parte3_3_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7"/>
          </w:p>
        </w:tc>
        <w:tc>
          <w:tcPr>
            <w:tcW w:w="2977" w:type="dxa"/>
            <w:gridSpan w:val="5"/>
            <w:tcBorders>
              <w:top w:val="nil"/>
              <w:left w:val="nil"/>
              <w:bottom w:val="double" w:sz="6" w:space="0" w:color="000000"/>
            </w:tcBorders>
          </w:tcPr>
          <w:p w14:paraId="0490404F" w14:textId="77777777" w:rsidR="009966FF" w:rsidRPr="00B773BD" w:rsidRDefault="009966FF">
            <w:pPr>
              <w:tabs>
                <w:tab w:val="left" w:pos="360"/>
              </w:tabs>
              <w:spacing w:line="240" w:lineRule="exact"/>
              <w:rPr>
                <w:sz w:val="18"/>
              </w:rPr>
            </w:pPr>
            <w:r w:rsidRPr="00B773BD">
              <w:rPr>
                <w:sz w:val="18"/>
              </w:rPr>
              <w:t>Fecha:</w:t>
            </w:r>
          </w:p>
          <w:p w14:paraId="2CFFCBD3" w14:textId="7BB96C27" w:rsidR="009966FF" w:rsidRPr="00B773BD" w:rsidRDefault="00656554">
            <w:pPr>
              <w:tabs>
                <w:tab w:val="left" w:pos="360"/>
              </w:tabs>
              <w:spacing w:line="240" w:lineRule="exact"/>
              <w:rPr>
                <w:noProof/>
              </w:rPr>
            </w:pPr>
            <w:r>
              <w:rPr>
                <w:sz w:val="18"/>
              </w:rPr>
              <w:fldChar w:fldCharType="begin">
                <w:ffData>
                  <w:name w:val="Parte3_3_3"/>
                  <w:enabled/>
                  <w:calcOnExit w:val="0"/>
                  <w:textInput/>
                </w:ffData>
              </w:fldChar>
            </w:r>
            <w:bookmarkStart w:id="48" w:name="Parte3_3_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8"/>
          </w:p>
        </w:tc>
      </w:tr>
    </w:tbl>
    <w:p w14:paraId="358D9CCD" w14:textId="77777777" w:rsidR="009966FF" w:rsidRPr="00B773BD" w:rsidRDefault="009966FF">
      <w:pPr>
        <w:pStyle w:val="Descripcin"/>
        <w:ind w:right="170"/>
      </w:pPr>
    </w:p>
    <w:sectPr w:rsidR="009966FF" w:rsidRPr="00B773BD">
      <w:footerReference w:type="default" r:id="rId10"/>
      <w:pgSz w:w="11906" w:h="16838"/>
      <w:pgMar w:top="709" w:right="709" w:bottom="568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B14AD" w14:textId="77777777" w:rsidR="00D47E1A" w:rsidRDefault="00D47E1A">
      <w:r>
        <w:separator/>
      </w:r>
    </w:p>
  </w:endnote>
  <w:endnote w:type="continuationSeparator" w:id="0">
    <w:p w14:paraId="45D76389" w14:textId="77777777" w:rsidR="00D47E1A" w:rsidRDefault="00D4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DBCD8" w14:textId="77777777" w:rsidR="009966FF" w:rsidRDefault="009966FF">
    <w:pPr>
      <w:pStyle w:val="Piedepgina"/>
      <w:tabs>
        <w:tab w:val="clear" w:pos="4252"/>
        <w:tab w:val="clear" w:pos="8504"/>
      </w:tabs>
      <w:jc w:val="right"/>
      <w:rPr>
        <w:sz w:val="18"/>
        <w:lang w:val="fr-FR"/>
      </w:rPr>
    </w:pPr>
    <w:r>
      <w:rPr>
        <w:sz w:val="18"/>
        <w:lang w:val="fr-FR"/>
      </w:rPr>
      <w:t xml:space="preserve">Pág.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PAGE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  <w:lang w:val="fr-FR"/>
      </w:rPr>
      <w:instrText xml:space="preserve"> NUMPAGES </w:instrText>
    </w:r>
    <w:r>
      <w:rPr>
        <w:rStyle w:val="Nmerodepgina"/>
        <w:sz w:val="18"/>
      </w:rPr>
      <w:fldChar w:fldCharType="separate"/>
    </w:r>
    <w:r w:rsidR="008F09B0">
      <w:rPr>
        <w:rStyle w:val="Nmerodepgina"/>
        <w:noProof/>
        <w:sz w:val="18"/>
        <w:lang w:val="fr-FR"/>
      </w:rPr>
      <w:t>2</w:t>
    </w:r>
    <w:r>
      <w:rPr>
        <w:rStyle w:val="Nmerodepgina"/>
        <w:sz w:val="18"/>
      </w:rPr>
      <w:fldChar w:fldCharType="end"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>
      <w:rPr>
        <w:rStyle w:val="Nmerodepgina"/>
        <w:sz w:val="18"/>
        <w:lang w:val="fr-FR"/>
      </w:rPr>
      <w:tab/>
    </w:r>
    <w:r w:rsidR="00C02837">
      <w:rPr>
        <w:sz w:val="18"/>
        <w:lang w:val="fr-FR"/>
      </w:rPr>
      <w:t xml:space="preserve">F4203.11 </w:t>
    </w:r>
    <w:r w:rsidR="006E45E3">
      <w:rPr>
        <w:sz w:val="18"/>
        <w:lang w:val="fr-FR"/>
      </w:rP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5324A" w14:textId="77777777" w:rsidR="00D47E1A" w:rsidRDefault="00D47E1A">
      <w:r>
        <w:separator/>
      </w:r>
    </w:p>
  </w:footnote>
  <w:footnote w:type="continuationSeparator" w:id="0">
    <w:p w14:paraId="046C530E" w14:textId="77777777" w:rsidR="00D47E1A" w:rsidRDefault="00D4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8D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D7F008B"/>
    <w:multiLevelType w:val="singleLevel"/>
    <w:tmpl w:val="25885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BF53A2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0606BE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7A84A8E"/>
    <w:multiLevelType w:val="singleLevel"/>
    <w:tmpl w:val="002A81CA"/>
    <w:lvl w:ilvl="0">
      <w:start w:val="3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D1C6D4A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9FE2F0F"/>
    <w:multiLevelType w:val="hybridMultilevel"/>
    <w:tmpl w:val="439C49E6"/>
    <w:lvl w:ilvl="0" w:tplc="8F4263FA">
      <w:start w:val="1"/>
      <w:numFmt w:val="bullet"/>
      <w:lvlText w:val=""/>
      <w:lvlJc w:val="left"/>
      <w:pPr>
        <w:tabs>
          <w:tab w:val="num" w:pos="573"/>
        </w:tabs>
        <w:ind w:left="573" w:hanging="360"/>
      </w:pPr>
      <w:rPr>
        <w:rFonts w:ascii="Wingdings" w:hAnsi="Wingdings" w:hint="default"/>
      </w:rPr>
    </w:lvl>
    <w:lvl w:ilvl="1" w:tplc="E84644BE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882A511E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3BB288B0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63F89FE6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DD50D6C4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452E150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5D7856E6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4C9A44CE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7" w15:restartNumberingAfterBreak="0">
    <w:nsid w:val="3A603E92"/>
    <w:multiLevelType w:val="hybridMultilevel"/>
    <w:tmpl w:val="439C49E6"/>
    <w:lvl w:ilvl="0" w:tplc="10C2456E">
      <w:start w:val="1"/>
      <w:numFmt w:val="bullet"/>
      <w:lvlText w:val=""/>
      <w:lvlJc w:val="left"/>
      <w:pPr>
        <w:tabs>
          <w:tab w:val="num" w:pos="573"/>
        </w:tabs>
        <w:ind w:left="573" w:hanging="360"/>
      </w:pPr>
      <w:rPr>
        <w:rFonts w:ascii="Symbol" w:hAnsi="Symbol" w:hint="default"/>
        <w:color w:val="auto"/>
      </w:rPr>
    </w:lvl>
    <w:lvl w:ilvl="1" w:tplc="EC48423C" w:tentative="1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hint="default"/>
      </w:rPr>
    </w:lvl>
    <w:lvl w:ilvl="2" w:tplc="70D87F22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E3DE7FE8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7A7A1808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hint="default"/>
      </w:rPr>
    </w:lvl>
    <w:lvl w:ilvl="5" w:tplc="4A921270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D5662C3A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1FE4E58E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hint="default"/>
      </w:rPr>
    </w:lvl>
    <w:lvl w:ilvl="8" w:tplc="1E00258C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3AF8708E"/>
    <w:multiLevelType w:val="singleLevel"/>
    <w:tmpl w:val="88049AAC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13F60A6"/>
    <w:multiLevelType w:val="singleLevel"/>
    <w:tmpl w:val="F328E606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75C5E58"/>
    <w:multiLevelType w:val="hybridMultilevel"/>
    <w:tmpl w:val="61EE454E"/>
    <w:lvl w:ilvl="0" w:tplc="2698E4B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7854"/>
    <w:multiLevelType w:val="singleLevel"/>
    <w:tmpl w:val="0C0A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4965A1"/>
    <w:multiLevelType w:val="hybridMultilevel"/>
    <w:tmpl w:val="4B0682FE"/>
    <w:lvl w:ilvl="0" w:tplc="23EEA88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D6418D6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2971493"/>
    <w:multiLevelType w:val="singleLevel"/>
    <w:tmpl w:val="DA6CFA5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7D903F9"/>
    <w:multiLevelType w:val="singleLevel"/>
    <w:tmpl w:val="44665EB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7FB47494"/>
    <w:multiLevelType w:val="singleLevel"/>
    <w:tmpl w:val="46605C74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</w:lvl>
  </w:abstractNum>
  <w:num w:numId="1" w16cid:durableId="1740593890">
    <w:abstractNumId w:val="15"/>
  </w:num>
  <w:num w:numId="2" w16cid:durableId="434717842">
    <w:abstractNumId w:val="2"/>
  </w:num>
  <w:num w:numId="3" w16cid:durableId="208687824">
    <w:abstractNumId w:val="5"/>
  </w:num>
  <w:num w:numId="4" w16cid:durableId="1407143635">
    <w:abstractNumId w:val="16"/>
  </w:num>
  <w:num w:numId="5" w16cid:durableId="1048339520">
    <w:abstractNumId w:val="4"/>
  </w:num>
  <w:num w:numId="6" w16cid:durableId="1707749734">
    <w:abstractNumId w:val="13"/>
  </w:num>
  <w:num w:numId="7" w16cid:durableId="490104857">
    <w:abstractNumId w:val="9"/>
  </w:num>
  <w:num w:numId="8" w16cid:durableId="1780026983">
    <w:abstractNumId w:val="8"/>
  </w:num>
  <w:num w:numId="9" w16cid:durableId="927345644">
    <w:abstractNumId w:val="3"/>
  </w:num>
  <w:num w:numId="10" w16cid:durableId="1753354923">
    <w:abstractNumId w:val="11"/>
  </w:num>
  <w:num w:numId="11" w16cid:durableId="1544947819">
    <w:abstractNumId w:val="0"/>
  </w:num>
  <w:num w:numId="12" w16cid:durableId="1146973327">
    <w:abstractNumId w:val="14"/>
  </w:num>
  <w:num w:numId="13" w16cid:durableId="1954708761">
    <w:abstractNumId w:val="7"/>
  </w:num>
  <w:num w:numId="14" w16cid:durableId="1646468664">
    <w:abstractNumId w:val="6"/>
  </w:num>
  <w:num w:numId="15" w16cid:durableId="665744969">
    <w:abstractNumId w:val="1"/>
  </w:num>
  <w:num w:numId="16" w16cid:durableId="633753415">
    <w:abstractNumId w:val="12"/>
  </w:num>
  <w:num w:numId="17" w16cid:durableId="686908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E3"/>
    <w:rsid w:val="00126DA1"/>
    <w:rsid w:val="002210D9"/>
    <w:rsid w:val="00317C19"/>
    <w:rsid w:val="00594AA6"/>
    <w:rsid w:val="005959B5"/>
    <w:rsid w:val="00656554"/>
    <w:rsid w:val="006A4EE3"/>
    <w:rsid w:val="006E45E3"/>
    <w:rsid w:val="00746386"/>
    <w:rsid w:val="007E4E60"/>
    <w:rsid w:val="0089144F"/>
    <w:rsid w:val="008F09B0"/>
    <w:rsid w:val="00944613"/>
    <w:rsid w:val="00950952"/>
    <w:rsid w:val="009966FF"/>
    <w:rsid w:val="00B773BD"/>
    <w:rsid w:val="00C02837"/>
    <w:rsid w:val="00D05FC2"/>
    <w:rsid w:val="00D06BDF"/>
    <w:rsid w:val="00D2763C"/>
    <w:rsid w:val="00D47E1A"/>
    <w:rsid w:val="00DB7817"/>
    <w:rsid w:val="00E62181"/>
    <w:rsid w:val="00EC5FA5"/>
    <w:rsid w:val="00F33FB3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D5E06"/>
  <w15:docId w15:val="{CA33EE1F-DF82-4399-8D02-B2D7A24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120" w:line="360" w:lineRule="exact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line="360" w:lineRule="exact"/>
      <w:jc w:val="right"/>
    </w:pPr>
    <w:rPr>
      <w:b/>
    </w:rPr>
  </w:style>
  <w:style w:type="paragraph" w:customStyle="1" w:styleId="Textoindependiente21">
    <w:name w:val="Texto independiente 21"/>
    <w:basedOn w:val="Normal"/>
    <w:pPr>
      <w:spacing w:before="120" w:line="240" w:lineRule="exact"/>
      <w:ind w:left="1077" w:hanging="1077"/>
    </w:pPr>
    <w:rPr>
      <w:sz w:val="18"/>
    </w:rPr>
  </w:style>
  <w:style w:type="paragraph" w:customStyle="1" w:styleId="Sangra2detindependiente1">
    <w:name w:val="Sangría 2 de t. independiente1"/>
    <w:basedOn w:val="Normal"/>
    <w:pPr>
      <w:spacing w:before="120" w:line="240" w:lineRule="exact"/>
      <w:ind w:left="1135" w:hanging="284"/>
    </w:pPr>
    <w:rPr>
      <w:sz w:val="18"/>
    </w:rPr>
  </w:style>
  <w:style w:type="paragraph" w:customStyle="1" w:styleId="Sangra3detindependiente1">
    <w:name w:val="Sangría 3 de t. independiente1"/>
    <w:basedOn w:val="Normal"/>
    <w:pPr>
      <w:spacing w:line="240" w:lineRule="exact"/>
      <w:ind w:left="284" w:hanging="284"/>
      <w:jc w:val="both"/>
    </w:pPr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Grupos\AII\402-SISTEMA%20CALIDAD%20AII\PA4203%20NoCo_AC_AP\F4203.11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8F1FEC046EB42A23B36F73D8C2855" ma:contentTypeVersion="13" ma:contentTypeDescription="Crear nuevo documento." ma:contentTypeScope="" ma:versionID="50ef7358d3f245094ead2776df50f0cc">
  <xsd:schema xmlns:xsd="http://www.w3.org/2001/XMLSchema" xmlns:xs="http://www.w3.org/2001/XMLSchema" xmlns:p="http://schemas.microsoft.com/office/2006/metadata/properties" xmlns:ns2="49c9ea01-0fd4-4673-adcb-c56a4f7658d1" xmlns:ns3="08aafcfe-ddac-480f-833e-5cde6fa4400b" targetNamespace="http://schemas.microsoft.com/office/2006/metadata/properties" ma:root="true" ma:fieldsID="4bd74a58ff964c1076cb072527cffa8b" ns2:_="" ns3:_="">
    <xsd:import namespace="49c9ea01-0fd4-4673-adcb-c56a4f7658d1"/>
    <xsd:import namespace="08aafcfe-ddac-480f-833e-5cde6fa44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9ea01-0fd4-4673-adcb-c56a4f76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afcfe-ddac-480f-833e-5cde6fa440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5a0d9d-11a2-4fbb-b574-ffa5c25f175f}" ma:internalName="TaxCatchAll" ma:showField="CatchAllData" ma:web="08aafcfe-ddac-480f-833e-5cde6fa44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9ea01-0fd4-4673-adcb-c56a4f7658d1">
      <Terms xmlns="http://schemas.microsoft.com/office/infopath/2007/PartnerControls"/>
    </lcf76f155ced4ddcb4097134ff3c332f>
    <TaxCatchAll xmlns="08aafcfe-ddac-480f-833e-5cde6fa4400b" xsi:nil="true"/>
  </documentManagement>
</p:properties>
</file>

<file path=customXml/itemProps1.xml><?xml version="1.0" encoding="utf-8"?>
<ds:datastoreItem xmlns:ds="http://schemas.openxmlformats.org/officeDocument/2006/customXml" ds:itemID="{CD6EEF36-243B-4C90-BD92-0915A1000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C041B-77BD-4326-9E30-6ED23713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9ea01-0fd4-4673-adcb-c56a4f7658d1"/>
    <ds:schemaRef ds:uri="08aafcfe-ddac-480f-833e-5cde6fa4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B3759-770E-4840-9FD6-298AA41F51F0}">
  <ds:schemaRefs>
    <ds:schemaRef ds:uri="http://schemas.microsoft.com/office/2006/metadata/properties"/>
    <ds:schemaRef ds:uri="http://schemas.microsoft.com/office/infopath/2007/PartnerControls"/>
    <ds:schemaRef ds:uri="49c9ea01-0fd4-4673-adcb-c56a4f7658d1"/>
    <ds:schemaRef ds:uri="08aafcfe-ddac-480f-833e-5cde6fa440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F4203.11C.dot</Template>
  <TotalTime>58</TotalTime>
  <Pages>2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F4203.11B</vt:lpstr>
    </vt:vector>
  </TitlesOfParts>
  <Company>isdefe, para AII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F4203.11B</dc:title>
  <dc:subject>Solicitud de Cambio</dc:subject>
  <dc:creator>PEREZ ARANGO CRISTINA</dc:creator>
  <dc:description>Eliminadas las casillas no accesibles.</dc:description>
  <cp:lastModifiedBy>ANDRES ROMAN DEL PERAL</cp:lastModifiedBy>
  <cp:revision>5</cp:revision>
  <cp:lastPrinted>2017-10-20T11:24:00Z</cp:lastPrinted>
  <dcterms:created xsi:type="dcterms:W3CDTF">2022-02-10T12:34:00Z</dcterms:created>
  <dcterms:modified xsi:type="dcterms:W3CDTF">2025-08-13T10:55:00Z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0x010100A808F1FEC046EB42A23B36F73D8C2855</vt:lpwstr>
  </property>
</Properties>
</file>